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D4" w:rsidRPr="00F003D4" w:rsidRDefault="00F003D4">
      <w:pPr>
        <w:pStyle w:val="Seccin"/>
        <w:rPr>
          <w:rFonts w:ascii="Berlin Sans FB" w:hAnsi="Berlin Sans FB"/>
          <w:b/>
          <w:caps w:val="0"/>
          <w:color w:val="000000" w:themeColor="text1"/>
          <w:spacing w:val="0"/>
          <w:sz w:val="28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3D4">
        <w:rPr>
          <w:rFonts w:ascii="Berlin Sans FB" w:hAnsi="Berlin Sans FB"/>
          <w:b/>
          <w:caps w:val="0"/>
          <w:color w:val="000000" w:themeColor="text1"/>
          <w:spacing w:val="0"/>
          <w:sz w:val="28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DATOS PERSONALES </w:t>
      </w:r>
    </w:p>
    <w:p w:rsidR="00F003D4" w:rsidRPr="00F003D4" w:rsidRDefault="00F003D4">
      <w:pPr>
        <w:pStyle w:val="Seccin"/>
        <w:rPr>
          <w:rFonts w:ascii="Berlin Sans FB" w:hAnsi="Berlin Sans FB"/>
          <w:color w:val="000000"/>
          <w:sz w:val="24"/>
          <w:szCs w:val="27"/>
        </w:rPr>
      </w:pP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 w:rsidRPr="00F003D4">
        <w:rPr>
          <w:rFonts w:ascii="Berlin Sans FB" w:hAnsi="Berlin Sans FB"/>
          <w:caps w:val="0"/>
          <w:color w:val="000000"/>
          <w:sz w:val="24"/>
          <w:szCs w:val="27"/>
        </w:rPr>
        <w:t>Nombre: Loreto Gil Edith Alejandra</w:t>
      </w: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Fecha De Nacimiento: 22 De Septiembre De 1982 </w:t>
      </w: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Direccion: </w:t>
      </w:r>
      <w:r w:rsidR="00D44946">
        <w:rPr>
          <w:rFonts w:ascii="Berlin Sans FB" w:hAnsi="Berlin Sans FB"/>
          <w:caps w:val="0"/>
          <w:color w:val="000000"/>
          <w:sz w:val="24"/>
          <w:szCs w:val="27"/>
        </w:rPr>
        <w:t>Solidaridad # 25 Col. El Llanito</w:t>
      </w:r>
      <w:r>
        <w:rPr>
          <w:rFonts w:ascii="Berlin Sans FB" w:hAnsi="Berlin Sans FB"/>
          <w:caps w:val="0"/>
          <w:color w:val="000000"/>
          <w:sz w:val="24"/>
          <w:szCs w:val="27"/>
        </w:rPr>
        <w:t>.</w:t>
      </w: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, </w:t>
      </w:r>
      <w:r>
        <w:rPr>
          <w:rFonts w:ascii="Berlin Sans FB" w:hAnsi="Berlin Sans FB"/>
          <w:caps w:val="0"/>
          <w:color w:val="000000"/>
          <w:sz w:val="24"/>
          <w:szCs w:val="27"/>
        </w:rPr>
        <w:t>Ojuelos  Jalisco,</w:t>
      </w: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 Jal. </w:t>
      </w: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>
        <w:rPr>
          <w:rFonts w:ascii="Berlin Sans FB" w:hAnsi="Berlin Sans FB"/>
          <w:caps w:val="0"/>
          <w:color w:val="000000"/>
          <w:sz w:val="24"/>
          <w:szCs w:val="27"/>
        </w:rPr>
        <w:t xml:space="preserve">Celular: </w:t>
      </w:r>
      <w:r w:rsidR="00D44946">
        <w:rPr>
          <w:rFonts w:ascii="Berlin Sans FB" w:hAnsi="Berlin Sans FB"/>
          <w:caps w:val="0"/>
          <w:color w:val="000000"/>
          <w:sz w:val="24"/>
          <w:szCs w:val="27"/>
        </w:rPr>
        <w:t>496-103-5023</w:t>
      </w: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E-Mail: </w:t>
      </w:r>
      <w:hyperlink r:id="rId8" w:history="1">
        <w:r w:rsidRPr="001375B6">
          <w:rPr>
            <w:rStyle w:val="Hipervnculo"/>
            <w:rFonts w:ascii="Berlin Sans FB" w:hAnsi="Berlin Sans FB"/>
            <w:caps w:val="0"/>
            <w:sz w:val="24"/>
            <w:szCs w:val="27"/>
          </w:rPr>
          <w:t>edith-loreto@docentes.sej.gob.mx</w:t>
        </w:r>
      </w:hyperlink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 </w:t>
      </w:r>
    </w:p>
    <w:p w:rsidR="00F003D4" w:rsidRDefault="00F003D4">
      <w:pPr>
        <w:pStyle w:val="Seccin"/>
        <w:rPr>
          <w:rFonts w:ascii="Berlin Sans FB" w:hAnsi="Berlin Sans FB"/>
          <w:caps w:val="0"/>
          <w:color w:val="000000"/>
          <w:sz w:val="24"/>
          <w:szCs w:val="27"/>
        </w:rPr>
      </w:pPr>
      <w:r w:rsidRPr="00F003D4">
        <w:rPr>
          <w:rFonts w:ascii="Berlin Sans FB" w:hAnsi="Berlin Sans FB"/>
          <w:caps w:val="0"/>
          <w:color w:val="000000"/>
          <w:sz w:val="24"/>
          <w:szCs w:val="27"/>
        </w:rPr>
        <w:t xml:space="preserve">Blog: </w:t>
      </w:r>
      <w:hyperlink r:id="rId9" w:history="1">
        <w:r w:rsidRPr="001375B6">
          <w:rPr>
            <w:rStyle w:val="Hipervnculo"/>
            <w:rFonts w:ascii="Berlin Sans FB" w:hAnsi="Berlin Sans FB"/>
            <w:caps w:val="0"/>
            <w:sz w:val="24"/>
            <w:szCs w:val="27"/>
          </w:rPr>
          <w:t>https://loretoedithportafolio.blogspot.com</w:t>
        </w:r>
      </w:hyperlink>
    </w:p>
    <w:p w:rsidR="008640DC" w:rsidRDefault="00B543B4">
      <w:pPr>
        <w:pStyle w:val="Secci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61400F20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5519420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29384" cy="10698480"/>
                <wp:effectExtent l="19050" t="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41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1F156C" id="Grupo 20" o:spid="_x0000_s1026" style="position:absolute;margin-left:0;margin-top:0;width:151.9pt;height:842.4pt;z-index:251661312;mso-left-percent:730;mso-position-horizontal-relative:page;mso-position-vertical:center;mso-position-vertical-relative:page;mso-left-percent:730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1912546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6199505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28" name="Rectángulo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D5E375C106914055A490EF1E51789C5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640DC" w:rsidRDefault="00F003D4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mtra. </w:t>
                                </w:r>
                                <w:r w:rsidR="003156B7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edith Alejandra LORETO GIL</w:t>
                                </w:r>
                              </w:p>
                            </w:sdtContent>
                          </w:sdt>
                          <w:p w:rsidR="008640DC" w:rsidRDefault="003156B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Teles</w:t>
                            </w:r>
                            <w:r w:rsidR="00F003D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cundaria “</w:t>
                            </w:r>
                            <w:r w:rsidR="00F003D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Belisario Dominguez”</w:t>
                            </w:r>
                            <w:r w:rsidR="00B543B4"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543B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B543B4"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003D4">
                              <w:rPr>
                                <w:color w:val="FFFFFF" w:themeColor="background1"/>
                              </w:rPr>
                              <w:t>C.C.T 14DTV0119W</w:t>
                            </w:r>
                            <w:r w:rsidR="00B543B4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B543B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B543B4">
                              <w:rPr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F003D4">
                              <w:rPr>
                                <w:color w:val="FFFFFF" w:themeColor="background1"/>
                              </w:rPr>
                              <w:t>VAQUERIAS,JALISCO.              Primer Grado</w:t>
                            </w:r>
                            <w:r w:rsidR="00B543B4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F003D4">
                              <w:rPr>
                                <w:color w:val="FFFFFF" w:themeColor="background1"/>
                                <w:lang w:val="es-ES"/>
                              </w:rPr>
                              <w:t xml:space="preserve">              </w:t>
                            </w:r>
                            <w:r w:rsidR="00D13C61">
                              <w:rPr>
                                <w:color w:val="FFFFFF" w:themeColor="background1"/>
                                <w:lang w:val="es-ES"/>
                              </w:rPr>
                              <w:t xml:space="preserve">         CICLO ESCOLAR 2018-2019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ángulo 141" o:spid="_x0000_s1026" style="position:absolute;margin-left:0;margin-top:0;width:90pt;height:11in;z-index:251662336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D5E375C106914055A490EF1E51789C55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8640DC" w:rsidRDefault="00F003D4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 xml:space="preserve">mtra. </w:t>
                          </w:r>
                          <w:r w:rsidR="003156B7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edith Alejandra LORETO GIL</w:t>
                          </w:r>
                        </w:p>
                      </w:sdtContent>
                    </w:sdt>
                    <w:p w:rsidR="008640DC" w:rsidRDefault="003156B7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Teles</w:t>
                      </w:r>
                      <w:r w:rsidR="00F003D4">
                        <w:rPr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cundaria “</w:t>
                      </w:r>
                      <w:r w:rsidR="00F003D4">
                        <w:rPr>
                          <w:color w:val="FFFFFF" w:themeColor="background1"/>
                          <w:sz w:val="22"/>
                          <w:szCs w:val="22"/>
                        </w:rPr>
                        <w:t>Belisario Dominguez”</w:t>
                      </w:r>
                      <w:r w:rsidR="00B543B4"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543B4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B543B4"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003D4">
                        <w:rPr>
                          <w:color w:val="FFFFFF" w:themeColor="background1"/>
                        </w:rPr>
                        <w:t>C.C.T 14DTV0119W</w:t>
                      </w:r>
                      <w:r w:rsidR="00B543B4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B543B4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B543B4">
                        <w:rPr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F003D4">
                        <w:rPr>
                          <w:color w:val="FFFFFF" w:themeColor="background1"/>
                        </w:rPr>
                        <w:t>VAQUERIAS,JALISCO.              Primer Grado</w:t>
                      </w:r>
                      <w:r w:rsidR="00B543B4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F003D4">
                        <w:rPr>
                          <w:color w:val="FFFFFF" w:themeColor="background1"/>
                          <w:lang w:val="es-ES"/>
                        </w:rPr>
                        <w:t xml:space="preserve">              </w:t>
                      </w:r>
                      <w:r w:rsidR="00D13C61">
                        <w:rPr>
                          <w:color w:val="FFFFFF" w:themeColor="background1"/>
                          <w:lang w:val="es-ES"/>
                        </w:rPr>
                        <w:t xml:space="preserve">         CICLO ESCOLAR 2018-2019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640DC" w:rsidRPr="00D44946" w:rsidRDefault="00B543B4">
      <w:pPr>
        <w:pStyle w:val="Seccin"/>
        <w:rPr>
          <w:rFonts w:ascii="Arial" w:hAnsi="Arial" w:cs="Arial"/>
          <w:b/>
          <w:color w:val="000000" w:themeColor="text1"/>
          <w:sz w:val="18"/>
          <w:szCs w:val="18"/>
          <w:lang w:val="es-ES"/>
        </w:rPr>
      </w:pPr>
      <w:r w:rsidRPr="00D44946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OBJETIVO</w:t>
      </w:r>
    </w:p>
    <w:p w:rsidR="00BA1E29" w:rsidRPr="00D44946" w:rsidRDefault="00BA1E29">
      <w:pPr>
        <w:pStyle w:val="Seccin"/>
        <w:rPr>
          <w:rFonts w:ascii="Arial" w:hAnsi="Arial" w:cs="Arial"/>
          <w:sz w:val="18"/>
          <w:szCs w:val="18"/>
          <w:lang w:val="es-ES"/>
        </w:rPr>
      </w:pPr>
    </w:p>
    <w:p w:rsidR="00BA1E29" w:rsidRPr="00D44946" w:rsidRDefault="00B83E4C" w:rsidP="00BA1E29">
      <w:pPr>
        <w:spacing w:line="240" w:lineRule="auto"/>
        <w:ind w:right="1869"/>
        <w:jc w:val="both"/>
        <w:rPr>
          <w:rFonts w:ascii="Arial" w:hAnsi="Arial" w:cs="Arial"/>
          <w:color w:val="000000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BA1E29" w:rsidRPr="00D44946">
        <w:rPr>
          <w:rFonts w:ascii="Arial" w:hAnsi="Arial" w:cs="Arial"/>
          <w:color w:val="000000"/>
          <w:sz w:val="18"/>
          <w:szCs w:val="18"/>
        </w:rPr>
        <w:t>Mi objetivo en mi trabajo docente es ser cada dia una mejor maestra, que los aprendizajes que adquieran mis alumnos gracias a mi labor sean significativos para ellos y tengan una vida de calidad donde los puedan poner en practica y salir adelante dentro de la sociedad, formar ciudadanos reflexivos y concientizar a la comunidad en la que trabajo de la importancia de la eduacion de sus hijos.</w:t>
      </w:r>
    </w:p>
    <w:p w:rsidR="00BA1E29" w:rsidRPr="00D44946" w:rsidRDefault="00BA1E29" w:rsidP="00BA1E29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AB03C7" w:rsidRPr="00D44946" w:rsidRDefault="00B83E4C" w:rsidP="00F003D4">
      <w:pPr>
        <w:spacing w:line="240" w:lineRule="auto"/>
        <w:ind w:right="1869"/>
        <w:jc w:val="both"/>
        <w:rPr>
          <w:rFonts w:ascii="Arial" w:hAnsi="Arial" w:cs="Arial"/>
          <w:color w:val="000000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AB03C7" w:rsidRPr="00D44946">
        <w:rPr>
          <w:rFonts w:ascii="Arial" w:hAnsi="Arial" w:cs="Arial"/>
          <w:color w:val="000000"/>
          <w:sz w:val="18"/>
          <w:szCs w:val="18"/>
        </w:rPr>
        <w:t>Me coinsidero una persona responsable y comprometida en mi trabajo consciente de la situación educativa que vive en la actualidad nuestro país,  me siento parte de un  cambio y mejora que el sistema necesita, siento la necesidad ser mejor cada dia prepararme y estar al nivel que mis alumnos necesitan como una maestra capacitada y calificada para estar al frente de su educación. Nunca podría considerarmeuna mala maestra pues reconozco mis fortalezas y mis necesidades de preparaciona cademicas y trabajo todos los días por fortalecer esas áreas de mi labor docente.</w:t>
      </w:r>
    </w:p>
    <w:p w:rsidR="00AB03C7" w:rsidRPr="00D44946" w:rsidRDefault="00AB03C7" w:rsidP="00F003D4">
      <w:pPr>
        <w:spacing w:line="240" w:lineRule="auto"/>
        <w:ind w:right="1869"/>
        <w:jc w:val="both"/>
        <w:rPr>
          <w:rFonts w:ascii="Arial" w:hAnsi="Arial" w:cs="Arial"/>
          <w:color w:val="000000"/>
          <w:sz w:val="18"/>
          <w:szCs w:val="18"/>
        </w:rPr>
      </w:pPr>
    </w:p>
    <w:p w:rsidR="00AB03C7" w:rsidRPr="00D44946" w:rsidRDefault="00B83E4C" w:rsidP="00F003D4">
      <w:pPr>
        <w:spacing w:line="240" w:lineRule="auto"/>
        <w:ind w:right="1869"/>
        <w:jc w:val="both"/>
        <w:rPr>
          <w:rFonts w:ascii="Arial" w:hAnsi="Arial" w:cs="Arial"/>
          <w:color w:val="000000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AB03C7" w:rsidRPr="00D44946">
        <w:rPr>
          <w:rFonts w:ascii="Arial" w:hAnsi="Arial" w:cs="Arial"/>
          <w:color w:val="000000"/>
          <w:sz w:val="18"/>
          <w:szCs w:val="18"/>
        </w:rPr>
        <w:t>Me gusta trabajar con adolescentes pues siento que su energía se contagi</w:t>
      </w:r>
      <w:r w:rsidR="00BA1E29" w:rsidRPr="00D44946">
        <w:rPr>
          <w:rFonts w:ascii="Arial" w:hAnsi="Arial" w:cs="Arial"/>
          <w:color w:val="000000"/>
          <w:sz w:val="18"/>
          <w:szCs w:val="18"/>
        </w:rPr>
        <w:t xml:space="preserve">a y te </w:t>
      </w:r>
      <w:r w:rsidRPr="00D44946">
        <w:rPr>
          <w:rFonts w:ascii="Arial" w:hAnsi="Arial" w:cs="Arial"/>
          <w:color w:val="000000"/>
          <w:sz w:val="18"/>
          <w:szCs w:val="18"/>
        </w:rPr>
        <w:t xml:space="preserve"> </w:t>
      </w:r>
      <w:r w:rsidR="00BA1E29" w:rsidRPr="00D44946">
        <w:rPr>
          <w:rFonts w:ascii="Arial" w:hAnsi="Arial" w:cs="Arial"/>
          <w:color w:val="000000"/>
          <w:sz w:val="18"/>
          <w:szCs w:val="18"/>
        </w:rPr>
        <w:t>inspira</w:t>
      </w:r>
      <w:r w:rsidR="00AB03C7" w:rsidRPr="00D44946">
        <w:rPr>
          <w:rFonts w:ascii="Arial" w:hAnsi="Arial" w:cs="Arial"/>
          <w:color w:val="000000"/>
          <w:sz w:val="18"/>
          <w:szCs w:val="18"/>
        </w:rPr>
        <w:t xml:space="preserve"> a hacer muchas cosas dia a dia</w:t>
      </w:r>
      <w:r w:rsidR="00BA1E29" w:rsidRPr="00D44946">
        <w:rPr>
          <w:rFonts w:ascii="Arial" w:hAnsi="Arial" w:cs="Arial"/>
          <w:color w:val="000000"/>
          <w:sz w:val="18"/>
          <w:szCs w:val="18"/>
        </w:rPr>
        <w:t xml:space="preserve"> con mas vitalidad</w:t>
      </w:r>
      <w:r w:rsidR="00AB03C7" w:rsidRPr="00D44946">
        <w:rPr>
          <w:rFonts w:ascii="Arial" w:hAnsi="Arial" w:cs="Arial"/>
          <w:color w:val="000000"/>
          <w:sz w:val="18"/>
          <w:szCs w:val="18"/>
        </w:rPr>
        <w:t>, pero de igual manera me considero una persona que fomenta el respeto entre la comunidad educativa,</w:t>
      </w:r>
      <w:r w:rsidR="00BA1E29" w:rsidRPr="00D44946">
        <w:rPr>
          <w:rFonts w:ascii="Arial" w:hAnsi="Arial" w:cs="Arial"/>
          <w:color w:val="000000"/>
          <w:sz w:val="18"/>
          <w:szCs w:val="18"/>
        </w:rPr>
        <w:t xml:space="preserve"> asi como valores importantes para una buena conviencia como la solidaridad, el compañerismo, la amistad, la empatía el respeto y la solidaridad. Mis alumnos saben que me gusta mantener el orden cuando se necesita y también ser accesible cuando necesitan un momento  de espacimiento cuando sea necesario o sentarme con ellos a platicar sobre cosas que les interesan como la música, noticias actuales, artistas, libros que leen, problemas en sus casas etc.</w:t>
      </w:r>
    </w:p>
    <w:p w:rsidR="00AB03C7" w:rsidRPr="00D44946" w:rsidRDefault="00AB03C7" w:rsidP="00F003D4">
      <w:pPr>
        <w:spacing w:line="240" w:lineRule="auto"/>
        <w:ind w:right="1869"/>
        <w:jc w:val="both"/>
        <w:rPr>
          <w:rFonts w:ascii="Arial" w:hAnsi="Arial" w:cs="Arial"/>
          <w:color w:val="000000"/>
          <w:sz w:val="18"/>
          <w:szCs w:val="18"/>
        </w:rPr>
      </w:pPr>
    </w:p>
    <w:p w:rsidR="008640DC" w:rsidRPr="00D44946" w:rsidRDefault="00AB03C7" w:rsidP="00BA1E29">
      <w:pPr>
        <w:spacing w:line="240" w:lineRule="auto"/>
        <w:ind w:right="1869"/>
        <w:jc w:val="both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AB03C7" w:rsidRPr="00D44946" w:rsidRDefault="00B543B4" w:rsidP="00AB03C7">
      <w:pPr>
        <w:pStyle w:val="Seccin"/>
        <w:rPr>
          <w:rFonts w:ascii="Arial" w:hAnsi="Arial" w:cs="Arial"/>
          <w:sz w:val="18"/>
          <w:szCs w:val="18"/>
          <w:lang w:val="es-ES"/>
        </w:rPr>
      </w:pPr>
      <w:r w:rsidRPr="00D44946">
        <w:rPr>
          <w:rFonts w:ascii="Arial" w:hAnsi="Arial" w:cs="Arial"/>
          <w:sz w:val="18"/>
          <w:szCs w:val="18"/>
          <w:lang w:val="es-ES"/>
        </w:rPr>
        <w:t>FORMACIÓN ACADÉMICA</w:t>
      </w:r>
    </w:p>
    <w:p w:rsidR="00AB03C7" w:rsidRPr="00D44946" w:rsidRDefault="00F003D4" w:rsidP="00AB03C7">
      <w:pPr>
        <w:pStyle w:val="Seccin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Benemérita y Centenaria Escuela Normal de Jalisco 2005 </w:t>
      </w:r>
    </w:p>
    <w:p w:rsidR="00AB03C7" w:rsidRPr="00D44946" w:rsidRDefault="00F003D4" w:rsidP="00AB03C7">
      <w:pPr>
        <w:pStyle w:val="Sangranormal"/>
        <w:numPr>
          <w:ilvl w:val="0"/>
          <w:numId w:val="6"/>
        </w:numPr>
        <w:spacing w:line="240" w:lineRule="auto"/>
        <w:ind w:right="1869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Licenciada en EDUCACIÓN SECUNDARIA </w:t>
      </w:r>
      <w:r w:rsidR="00AB03C7" w:rsidRPr="00D44946">
        <w:rPr>
          <w:rFonts w:ascii="Arial" w:hAnsi="Arial" w:cs="Arial"/>
          <w:color w:val="000000"/>
          <w:sz w:val="18"/>
          <w:szCs w:val="18"/>
        </w:rPr>
        <w:t>con</w:t>
      </w:r>
      <w:r w:rsidRPr="00D44946">
        <w:rPr>
          <w:rFonts w:ascii="Arial" w:hAnsi="Arial" w:cs="Arial"/>
          <w:color w:val="000000"/>
          <w:sz w:val="18"/>
          <w:szCs w:val="18"/>
        </w:rPr>
        <w:t xml:space="preserve"> Especialidad en Telesecundaria.</w:t>
      </w:r>
    </w:p>
    <w:p w:rsidR="008640DC" w:rsidRPr="00D44946" w:rsidRDefault="00AB03C7" w:rsidP="00C0186A">
      <w:pPr>
        <w:pStyle w:val="Sangranormal"/>
        <w:numPr>
          <w:ilvl w:val="0"/>
          <w:numId w:val="6"/>
        </w:numPr>
        <w:spacing w:line="240" w:lineRule="auto"/>
        <w:ind w:right="1869"/>
        <w:rPr>
          <w:rFonts w:ascii="Arial" w:hAnsi="Arial" w:cs="Arial"/>
          <w:b/>
          <w:i/>
          <w:sz w:val="18"/>
          <w:szCs w:val="18"/>
        </w:rPr>
      </w:pPr>
      <w:r w:rsidRPr="00D44946">
        <w:rPr>
          <w:rFonts w:ascii="Arial" w:hAnsi="Arial" w:cs="Arial"/>
          <w:color w:val="000000"/>
          <w:sz w:val="18"/>
          <w:szCs w:val="18"/>
        </w:rPr>
        <w:t xml:space="preserve">2010-2012 Maestría en Educación Tecnológica </w:t>
      </w:r>
      <w:r w:rsidRPr="00D44946">
        <w:rPr>
          <w:rFonts w:ascii="Arial" w:hAnsi="Arial" w:cs="Arial"/>
          <w:b/>
          <w:i/>
          <w:color w:val="000000"/>
          <w:sz w:val="18"/>
          <w:szCs w:val="18"/>
        </w:rPr>
        <w:t>(Titulación pendiente).</w:t>
      </w:r>
    </w:p>
    <w:p w:rsidR="008640DC" w:rsidRPr="00D44946" w:rsidRDefault="00B83E4C">
      <w:pPr>
        <w:pStyle w:val="Seccin"/>
        <w:tabs>
          <w:tab w:val="left" w:pos="2280"/>
        </w:tabs>
        <w:rPr>
          <w:rFonts w:ascii="Arial" w:hAnsi="Arial" w:cs="Arial"/>
          <w:b/>
          <w:sz w:val="18"/>
          <w:szCs w:val="18"/>
        </w:rPr>
      </w:pPr>
      <w:r w:rsidRPr="00D44946">
        <w:rPr>
          <w:rFonts w:ascii="Arial" w:hAnsi="Arial" w:cs="Arial"/>
          <w:b/>
          <w:sz w:val="18"/>
          <w:szCs w:val="18"/>
          <w:lang w:val="es-ES"/>
        </w:rPr>
        <w:t>CUALIdadades</w:t>
      </w:r>
    </w:p>
    <w:p w:rsidR="00BA1E29" w:rsidRPr="00D44946" w:rsidRDefault="00B83E4C" w:rsidP="00BA1E29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4B4B4B"/>
          <w:sz w:val="18"/>
          <w:szCs w:val="18"/>
        </w:rPr>
        <w:t>D</w:t>
      </w:r>
      <w:r w:rsidR="00BA1E29" w:rsidRPr="00D44946">
        <w:rPr>
          <w:rFonts w:ascii="Arial" w:hAnsi="Arial" w:cs="Arial"/>
          <w:color w:val="4B4B4B"/>
          <w:sz w:val="18"/>
          <w:szCs w:val="18"/>
        </w:rPr>
        <w:t>isposición para el cambio.</w:t>
      </w:r>
    </w:p>
    <w:p w:rsidR="00C0186A" w:rsidRPr="00D13C61" w:rsidRDefault="00BA1E29" w:rsidP="00BA1E29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4B4B4B"/>
          <w:sz w:val="18"/>
          <w:szCs w:val="18"/>
        </w:rPr>
        <w:t xml:space="preserve">Armonizar y mejorar mis conocimientos sobre </w:t>
      </w:r>
      <w:r w:rsidR="00C0186A" w:rsidRPr="00D44946">
        <w:rPr>
          <w:rFonts w:ascii="Arial" w:hAnsi="Arial" w:cs="Arial"/>
          <w:color w:val="4B4B4B"/>
          <w:sz w:val="18"/>
          <w:szCs w:val="18"/>
        </w:rPr>
        <w:t>mis asignatura, estrategias didácticas, dinámicas.</w:t>
      </w:r>
    </w:p>
    <w:p w:rsidR="00C0186A" w:rsidRPr="00D13C61" w:rsidRDefault="00C0186A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 w:rsidRPr="00D13C61">
        <w:rPr>
          <w:rFonts w:ascii="Arial" w:hAnsi="Arial" w:cs="Arial"/>
          <w:color w:val="4B4B4B"/>
          <w:sz w:val="18"/>
          <w:szCs w:val="18"/>
        </w:rPr>
        <w:t>Ordenado y metódica.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Gusto por convivir con adolescente.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Conciencia de lo que es trabajo en equipo.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Empatia.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Respeto hacia mis semejantes.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Motivacion por aprender cosas nuevas.</w:t>
      </w:r>
    </w:p>
    <w:p w:rsidR="00D13C61" w:rsidRPr="00D13C61" w:rsidRDefault="00D13C61" w:rsidP="00D13C61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</w:rPr>
        <w:t>Interes por que mis alumnos e superen y aprendan.</w:t>
      </w:r>
    </w:p>
    <w:p w:rsidR="00C0186A" w:rsidRPr="00D44946" w:rsidRDefault="00C0186A" w:rsidP="00BA1E29">
      <w:pPr>
        <w:pStyle w:val="Listaconvietas"/>
        <w:numPr>
          <w:ilvl w:val="0"/>
          <w:numId w:val="28"/>
        </w:numPr>
        <w:ind w:right="2010"/>
        <w:jc w:val="both"/>
        <w:rPr>
          <w:rFonts w:ascii="Arial" w:hAnsi="Arial" w:cs="Arial"/>
          <w:sz w:val="18"/>
          <w:szCs w:val="18"/>
        </w:rPr>
      </w:pPr>
      <w:r w:rsidRPr="00D44946">
        <w:rPr>
          <w:rFonts w:ascii="Arial" w:hAnsi="Arial" w:cs="Arial"/>
          <w:color w:val="4B4B4B"/>
          <w:sz w:val="18"/>
          <w:szCs w:val="18"/>
        </w:rPr>
        <w:t>Motivacion por la superación y el apredizaje continuo.</w:t>
      </w:r>
    </w:p>
    <w:sectPr w:rsidR="00C0186A" w:rsidRPr="00D44946">
      <w:pgSz w:w="11907" w:h="16839" w:code="1"/>
      <w:pgMar w:top="1148" w:right="1050" w:bottom="1148" w:left="1050" w:header="709" w:footer="12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5DD" w:rsidRDefault="000B25DD">
      <w:r>
        <w:separator/>
      </w:r>
    </w:p>
  </w:endnote>
  <w:endnote w:type="continuationSeparator" w:id="0">
    <w:p w:rsidR="000B25DD" w:rsidRDefault="000B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5DD" w:rsidRDefault="000B25DD">
      <w:r>
        <w:separator/>
      </w:r>
    </w:p>
  </w:footnote>
  <w:footnote w:type="continuationSeparator" w:id="0">
    <w:p w:rsidR="000B25DD" w:rsidRDefault="000B2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156A28"/>
    <w:multiLevelType w:val="hybridMultilevel"/>
    <w:tmpl w:val="78887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1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B7"/>
    <w:rsid w:val="000B25DD"/>
    <w:rsid w:val="003156B7"/>
    <w:rsid w:val="005B40F9"/>
    <w:rsid w:val="008640DC"/>
    <w:rsid w:val="008F67B5"/>
    <w:rsid w:val="00AB03C7"/>
    <w:rsid w:val="00B543B4"/>
    <w:rsid w:val="00B83E4C"/>
    <w:rsid w:val="00BA1E29"/>
    <w:rsid w:val="00C0186A"/>
    <w:rsid w:val="00D13C61"/>
    <w:rsid w:val="00D44946"/>
    <w:rsid w:val="00F003D4"/>
    <w:rsid w:val="00F631C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F62CF5BC-BF59-4328-9058-F452F24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contextualSpacing w:val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contextualSpacing w:val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normal">
    <w:name w:val="Normal Indent"/>
    <w:basedOn w:val="Normal"/>
    <w:uiPriority w:val="99"/>
    <w:unhideWhenUsed/>
    <w:pPr>
      <w:ind w:left="720"/>
    </w:pPr>
  </w:style>
  <w:style w:type="paragraph" w:customStyle="1" w:styleId="Seccin">
    <w:name w:val="Sección"/>
    <w:basedOn w:val="Normal"/>
    <w:uiPriority w:val="2"/>
    <w:qFormat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Subseccin">
    <w:name w:val="Subsección"/>
    <w:basedOn w:val="Normal"/>
    <w:uiPriority w:val="2"/>
    <w:qFormat/>
    <w:pPr>
      <w:spacing w:before="60"/>
    </w:pPr>
    <w:rPr>
      <w:b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color w:val="575F6D" w:themeColor="text2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75F6D" w:themeColor="text2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Ttulodellibro">
    <w:name w:val="Book Title"/>
    <w:basedOn w:val="Fuentedeprrafopredeter"/>
    <w:uiPriority w:val="13"/>
    <w:qFormat/>
    <w:rPr>
      <w:rFonts w:cs="Times New Roman"/>
      <w:smallCaps/>
      <w:color w:val="000000"/>
      <w:spacing w:val="10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Cs/>
      <w:color w:val="E65B01" w:themeColor="accent1" w:themeShade="BF"/>
      <w:sz w:val="20"/>
      <w:szCs w:val="20"/>
    </w:rPr>
  </w:style>
  <w:style w:type="paragraph" w:styleId="Cita">
    <w:name w:val="Quote"/>
    <w:basedOn w:val="Normal"/>
    <w:link w:val="CitaCar"/>
    <w:uiPriority w:val="29"/>
    <w:qFormat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14751" w:themeColor="text2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paragraph" w:styleId="Puesto">
    <w:name w:val="Title"/>
    <w:basedOn w:val="Normal"/>
    <w:link w:val="PuestoC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pPr>
      <w:numPr>
        <w:numId w:val="9"/>
      </w:numPr>
    </w:pPr>
  </w:style>
  <w:style w:type="numbering" w:customStyle="1" w:styleId="Listaconvietas1">
    <w:name w:val="Lista con viñetas1"/>
    <w:uiPriority w:val="99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75F6D" w:themeColor="text2"/>
      <w:sz w:val="16"/>
      <w:szCs w:val="16"/>
    </w:rPr>
  </w:style>
  <w:style w:type="paragraph" w:styleId="Listaconvietas">
    <w:name w:val="List Bullet"/>
    <w:basedOn w:val="Sangranormal"/>
    <w:uiPriority w:val="99"/>
    <w:unhideWhenUsed/>
    <w:pPr>
      <w:numPr>
        <w:numId w:val="26"/>
      </w:numPr>
    </w:pPr>
  </w:style>
  <w:style w:type="paragraph" w:customStyle="1" w:styleId="Nombre">
    <w:name w:val="Nombr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Direccindelremitente">
    <w:name w:val="Dirección del remitente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Sinespaciado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Cierre">
    <w:name w:val="Closing"/>
    <w:basedOn w:val="Sinespaciado"/>
    <w:link w:val="CierreCar"/>
    <w:uiPriority w:val="4"/>
    <w:semiHidden/>
    <w:unhideWhenUsed/>
    <w:qFormat/>
    <w:pPr>
      <w:spacing w:before="960" w:after="960"/>
      <w:ind w:right="2520"/>
    </w:pPr>
  </w:style>
  <w:style w:type="character" w:customStyle="1" w:styleId="CierreCar">
    <w:name w:val="Cierre Car"/>
    <w:basedOn w:val="Fuentedeprrafopredeter"/>
    <w:link w:val="Cierre"/>
    <w:uiPriority w:val="4"/>
    <w:semiHidden/>
    <w:rPr>
      <w:color w:val="414751" w:themeColor="text2" w:themeShade="BF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pPr>
      <w:spacing w:after="200"/>
      <w:contextualSpacing w:val="0"/>
    </w:pPr>
    <w:rPr>
      <w:b/>
      <w:color w:val="FE8637" w:themeColor="accent1"/>
    </w:rPr>
  </w:style>
  <w:style w:type="character" w:customStyle="1" w:styleId="FechaCar">
    <w:name w:val="Fecha Car"/>
    <w:basedOn w:val="Fuentedeprrafopredeter"/>
    <w:link w:val="Fecha"/>
    <w:uiPriority w:val="99"/>
    <w:rPr>
      <w:b/>
      <w:color w:val="FE8637" w:themeColor="accent1"/>
      <w:sz w:val="20"/>
      <w:szCs w:val="20"/>
    </w:rPr>
  </w:style>
  <w:style w:type="paragraph" w:customStyle="1" w:styleId="Direccindeldestinatario">
    <w:name w:val="Dirección del destinatario"/>
    <w:basedOn w:val="Sinespaciado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Nombredeldestinatario">
    <w:name w:val="Nombre del destinatario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</w:rPr>
  </w:style>
  <w:style w:type="paragraph" w:styleId="Saludo">
    <w:name w:val="Salutation"/>
    <w:basedOn w:val="Sangranormal"/>
    <w:next w:val="Normal"/>
    <w:link w:val="SaludoC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414751" w:themeColor="text2" w:themeShade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003D4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h-Loreto@Docentes.Sej.Gob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retoedithportafolio.blogsp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TH\AppData\Roaming\Microsoft\Plantillas\Curr&#237;culum%20vitae%20(tema%20Mirad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E375C106914055A490EF1E5178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3060D-857A-4079-9D36-7387DC6D8B08}"/>
      </w:docPartPr>
      <w:docPartBody>
        <w:p w:rsidR="00A703A9" w:rsidRDefault="002E64EA">
          <w:pPr>
            <w:pStyle w:val="D5E375C106914055A490EF1E51789C55"/>
          </w:pPr>
          <w:r>
            <w:rPr>
              <w:caps/>
              <w:color w:val="FFFFFF" w:themeColor="background1"/>
              <w:sz w:val="44"/>
              <w:szCs w:val="44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EA"/>
    <w:rsid w:val="002E64EA"/>
    <w:rsid w:val="00600286"/>
    <w:rsid w:val="009F0732"/>
    <w:rsid w:val="00A703A9"/>
    <w:rsid w:val="00A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D1129D88914FF8BF862F7BE165601E">
    <w:name w:val="1FD1129D88914FF8BF862F7BE165601E"/>
  </w:style>
  <w:style w:type="paragraph" w:customStyle="1" w:styleId="8D09D4AE9AA8453FB2EF05BD293FE4D9">
    <w:name w:val="8D09D4AE9AA8453FB2EF05BD293FE4D9"/>
  </w:style>
  <w:style w:type="paragraph" w:customStyle="1" w:styleId="E24450DC02F94637A37FE3D05AD4EED1">
    <w:name w:val="E24450DC02F94637A37FE3D05AD4EED1"/>
  </w:style>
  <w:style w:type="paragraph" w:customStyle="1" w:styleId="FF2A6971037842739ACCCB1AA03AF3D1">
    <w:name w:val="FF2A6971037842739ACCCB1AA03AF3D1"/>
  </w:style>
  <w:style w:type="paragraph" w:customStyle="1" w:styleId="642771F685F440B98F2539A55FAC47C6">
    <w:name w:val="642771F685F440B98F2539A55FAC47C6"/>
  </w:style>
  <w:style w:type="paragraph" w:customStyle="1" w:styleId="D85EDFAB73B14B7CB2D18AC33D06F5B3">
    <w:name w:val="D85EDFAB73B14B7CB2D18AC33D06F5B3"/>
  </w:style>
  <w:style w:type="paragraph" w:customStyle="1" w:styleId="EBBAFB8B5FE0483CAF85948FF52E9CAB">
    <w:name w:val="EBBAFB8B5FE0483CAF85948FF52E9CAB"/>
  </w:style>
  <w:style w:type="paragraph" w:customStyle="1" w:styleId="2B13B4C5238D4B9392947F681249BB89">
    <w:name w:val="2B13B4C5238D4B9392947F681249BB89"/>
  </w:style>
  <w:style w:type="paragraph" w:customStyle="1" w:styleId="C70D42C8CD0441BDA93A0E2C3A8FF041">
    <w:name w:val="C70D42C8CD0441BDA93A0E2C3A8FF041"/>
  </w:style>
  <w:style w:type="paragraph" w:customStyle="1" w:styleId="D5E375C106914055A490EF1E51789C55">
    <w:name w:val="D5E375C106914055A490EF1E51789C55"/>
  </w:style>
  <w:style w:type="paragraph" w:customStyle="1" w:styleId="A29A67F3810B48F3A3063D7B3B79C455">
    <w:name w:val="A29A67F3810B48F3A3063D7B3B79C455"/>
  </w:style>
  <w:style w:type="paragraph" w:customStyle="1" w:styleId="DBBD695ED3654923A3F8CC308256AD00">
    <w:name w:val="DBBD695ED3654923A3F8CC308256AD00"/>
  </w:style>
  <w:style w:type="paragraph" w:customStyle="1" w:styleId="F368F4C142844F54A18D8CC84BA0E381">
    <w:name w:val="F368F4C142844F54A18D8CC84BA0E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256A35-2203-4C85-B02B-93FFEA93D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Mirador)</Template>
  <TotalTime>77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mtra. edith Alejandra LORETO GIL</dc:creator>
  <cp:keywords/>
  <cp:lastModifiedBy>edith loreto</cp:lastModifiedBy>
  <cp:revision>4</cp:revision>
  <dcterms:created xsi:type="dcterms:W3CDTF">2015-10-07T23:58:00Z</dcterms:created>
  <dcterms:modified xsi:type="dcterms:W3CDTF">2019-01-18T00:27:00Z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